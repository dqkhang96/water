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03A1F" w14:textId="28F2B215" w:rsidR="004E4801" w:rsidRPr="00F642D4" w:rsidRDefault="001E0381" w:rsidP="004E4801">
      <w:pPr>
        <w:tabs>
          <w:tab w:val="left" w:pos="5382"/>
          <w:tab w:val="right" w:pos="1566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A6082" wp14:editId="2AFF6EE2">
                <wp:simplePos x="0" y="0"/>
                <wp:positionH relativeFrom="column">
                  <wp:posOffset>-110871</wp:posOffset>
                </wp:positionH>
                <wp:positionV relativeFrom="paragraph">
                  <wp:posOffset>-147447</wp:posOffset>
                </wp:positionV>
                <wp:extent cx="3251200" cy="6906768"/>
                <wp:effectExtent l="0" t="0" r="1270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6906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3DD96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PHIẾU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 xml:space="preserve"> THU TIỀN NƯỚC</w:t>
                            </w:r>
                          </w:p>
                          <w:p w14:paraId="46F89397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(Liên 1: Lưu)</w:t>
                            </w:r>
                          </w:p>
                          <w:p w14:paraId="4942E85D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Mẫu số: 01GTKT2/001</w:t>
                            </w:r>
                          </w:p>
                          <w:p w14:paraId="26D90FD4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Ký hiệu: AA/15T</w:t>
                            </w:r>
                          </w:p>
                          <w:p w14:paraId="7040FBE6" w14:textId="77777777" w:rsidR="004E4801" w:rsidRPr="00640F68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Số: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{numberBill}</w:t>
                            </w:r>
                          </w:p>
                          <w:p w14:paraId="080C9620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65E80EEF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 xml:space="preserve">(Từ ngày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{fromDateFormat}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 xml:space="preserve"> đến ngày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{toDateFormat}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)</w:t>
                            </w:r>
                          </w:p>
                          <w:p w14:paraId="1291C157" w14:textId="77777777" w:rsidR="004E4801" w:rsidRPr="0047429C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7CB2EA43" w14:textId="77777777" w:rsidR="004E4801" w:rsidRPr="00366449" w:rsidRDefault="004E4801" w:rsidP="004E48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{companyName}</w:t>
                            </w:r>
                          </w:p>
                          <w:p w14:paraId="76D20D5D" w14:textId="77777777" w:rsidR="004E4801" w:rsidRPr="00366449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Đ/c: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{companyAddress}</w:t>
                            </w:r>
                          </w:p>
                          <w:p w14:paraId="7357A0E4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03C451A1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MST: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{companyTaxCode}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  <w:t>ĐT: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 xml:space="preserve"> {companyPhoneNumber}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 </w:t>
                            </w:r>
                          </w:p>
                          <w:p w14:paraId="1D7C3846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4187A468" w14:textId="77777777" w:rsidR="004E4801" w:rsidRPr="00366449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Tên khách hàng: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{customerName}</w:t>
                            </w:r>
                          </w:p>
                          <w:p w14:paraId="0BBAEE7E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1D5C20E8" w14:textId="77777777" w:rsidR="004E4801" w:rsidRPr="00366449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Địa chỉ: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{customerAddress}</w:t>
                            </w:r>
                          </w:p>
                          <w:p w14:paraId="7267228B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2"/>
                              <w:gridCol w:w="2412"/>
                            </w:tblGrid>
                            <w:tr w:rsidR="00363101" w:rsidRPr="0047429C" w14:paraId="57360F5F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21569ADF" w14:textId="5B231CD9" w:rsidR="00363101" w:rsidRPr="00366449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Mã KH: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{customerCode}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1280186F" w14:textId="6C0CEF91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63101" w:rsidRPr="0047429C" w14:paraId="063D3CDE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4FF8A06E" w14:textId="1908A9A9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Chỉ số cũ: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102F6B8A" w14:textId="7C6186FE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{numberBeginFormat}</w:t>
                                  </w:r>
                                </w:p>
                              </w:tc>
                            </w:tr>
                            <w:tr w:rsidR="00363101" w:rsidRPr="0047429C" w14:paraId="3B85B496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7654B8CF" w14:textId="4484ACDE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Chỉ số mới: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2B42C4D4" w14:textId="30E89E63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{numberEndFormat}</w:t>
                                  </w:r>
                                </w:p>
                              </w:tc>
                            </w:tr>
                            <w:tr w:rsidR="00363101" w:rsidRPr="0047429C" w14:paraId="6697DFF5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136DA17B" w14:textId="77777777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>Tiêu thụ(m3):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6FD8ADFE" w14:textId="77777777" w:rsidR="00363101" w:rsidRPr="00366449" w:rsidRDefault="00363101" w:rsidP="00363101">
                                  <w:pPr>
                                    <w:spacing w:line="32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en-US"/>
                                    </w:rPr>
                                    <w:t>{consumeFormat}</w:t>
                                  </w:r>
                                </w:p>
                              </w:tc>
                            </w:tr>
                            <w:tr w:rsidR="00363101" w:rsidRPr="0047429C" w14:paraId="0A3E5163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6B77AF6A" w14:textId="77777777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Tiền trước thuế: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6991678C" w14:textId="34B9B81E" w:rsidR="00363101" w:rsidRPr="0047429C" w:rsidRDefault="00363101" w:rsidP="00363101">
                                  <w:pPr>
                                    <w:spacing w:line="324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{beforeTaxFormat}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</w:t>
                                  </w:r>
                                  <w:r w:rsidR="001E0381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đ</w:t>
                                  </w:r>
                                </w:p>
                              </w:tc>
                            </w:tr>
                            <w:tr w:rsidR="00363101" w:rsidRPr="0047429C" w14:paraId="1A0B41F4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13C4E92E" w14:textId="59174082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Thuế suất GTGT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 xml:space="preserve"> {taxPercel}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%: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0432559E" w14:textId="77777777" w:rsidR="00363101" w:rsidRPr="0047429C" w:rsidRDefault="00363101" w:rsidP="00363101">
                                  <w:pPr>
                                    <w:spacing w:line="324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en-US"/>
                                    </w:rPr>
                                    <w:t>{taxFormat}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đ</w:t>
                                  </w:r>
                                </w:p>
                              </w:tc>
                            </w:tr>
                            <w:tr w:rsidR="00363101" w:rsidRPr="0047429C" w14:paraId="10E73747" w14:textId="77777777" w:rsidTr="001E0381">
                              <w:tc>
                                <w:tcPr>
                                  <w:tcW w:w="2552" w:type="dxa"/>
                                </w:tcPr>
                                <w:p w14:paraId="1DA70DF2" w14:textId="77777777" w:rsidR="00363101" w:rsidRPr="0047429C" w:rsidRDefault="00363101" w:rsidP="00363101">
                                  <w:pPr>
                                    <w:spacing w:line="324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4742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>Tổng tiền thanh toán: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</w:tcPr>
                                <w:p w14:paraId="2CCEB44A" w14:textId="77777777" w:rsidR="00363101" w:rsidRPr="0047429C" w:rsidRDefault="00363101" w:rsidP="00363101">
                                  <w:pPr>
                                    <w:spacing w:line="324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en-US"/>
                                    </w:rPr>
                                    <w:t>{totalFormat}</w:t>
                                  </w:r>
                                  <w:r w:rsidRPr="0047429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đ </w:t>
                                  </w:r>
                                </w:p>
                              </w:tc>
                            </w:tr>
                          </w:tbl>
                          <w:p w14:paraId="114061B5" w14:textId="715A54F5" w:rsidR="004E4801" w:rsidRPr="00A10125" w:rsidRDefault="004E4801" w:rsidP="004E4801">
                            <w:pPr>
                              <w:spacing w:before="30" w:line="276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A1012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 xml:space="preserve">Bằng chữ: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en-US"/>
                              </w:rPr>
                              <w:t>{</w:t>
                            </w:r>
                            <w:r w:rsidRPr="00C732D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en-US"/>
                              </w:rPr>
                              <w:t xml:space="preserve">moneyToString} </w:t>
                            </w:r>
                            <w:r w:rsidRPr="00C732D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đ</w:t>
                            </w:r>
                            <w:r w:rsidR="0036310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ồng</w:t>
                            </w:r>
                            <w:r w:rsidRPr="00A1012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5"/>
                                <w:szCs w:val="25"/>
                                <w:lang w:val="vi-VN"/>
                              </w:rPr>
                              <w:t>.</w:t>
                            </w:r>
                          </w:p>
                          <w:p w14:paraId="6DF11818" w14:textId="77777777" w:rsidR="004E4801" w:rsidRPr="0047429C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</w:p>
                          <w:p w14:paraId="55364B86" w14:textId="77777777" w:rsidR="004E4801" w:rsidRPr="0047429C" w:rsidRDefault="004E4801" w:rsidP="004E480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ab/>
                            </w:r>
                          </w:p>
                          <w:p w14:paraId="1EFC48CC" w14:textId="6F15F466" w:rsidR="004E4801" w:rsidRPr="00363101" w:rsidRDefault="004E4801" w:rsidP="004E4801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Ngày </w:t>
                            </w:r>
                            <w:r w:rsidR="00363101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{dateBillFormat}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A60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75pt;margin-top:-11.6pt;width:256pt;height:54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" fillcolor="white [3201]" strokeweight=".5pt">
                <v:textbox>
                  <w:txbxContent>
                    <w:p w14:paraId="3C23DD96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en-US"/>
                        </w:rPr>
                        <w:t>PHIẾU</w:t>
                      </w:r>
                      <w:r w:rsidRPr="0047429C"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vi-VN"/>
                        </w:rPr>
                        <w:t xml:space="preserve"> THU TIỀN NƯỚC</w:t>
                      </w:r>
                    </w:p>
                    <w:p w14:paraId="46F89397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(Liên 1: Lưu)</w:t>
                      </w:r>
                    </w:p>
                    <w:p w14:paraId="4942E85D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>Mẫu số: 01GTKT2/001</w:t>
                      </w:r>
                    </w:p>
                    <w:p w14:paraId="26D90FD4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>Ký hiệu: AA/15T</w:t>
                      </w:r>
                    </w:p>
                    <w:p w14:paraId="7040FBE6" w14:textId="77777777" w:rsidR="004E4801" w:rsidRPr="00640F68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Số: </w:t>
                      </w:r>
                      <w:r w:rsidRPr="00640F68"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vi-VN"/>
                        </w:rPr>
                        <w:t>{numberBill}</w:t>
                      </w:r>
                    </w:p>
                    <w:p w14:paraId="080C9620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65E80EEF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 xml:space="preserve">(Từ ngày </w:t>
                      </w:r>
                      <w:r w:rsidRPr="00640F68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{fromDateFormat}</w:t>
                      </w: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 xml:space="preserve"> đến ngày </w:t>
                      </w:r>
                      <w:r w:rsidRPr="00640F68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{toDateFormat}</w:t>
                      </w:r>
                      <w:r w:rsidRPr="0047429C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)</w:t>
                      </w:r>
                    </w:p>
                    <w:p w14:paraId="1291C157" w14:textId="77777777" w:rsidR="004E4801" w:rsidRPr="0047429C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7CB2EA43" w14:textId="77777777" w:rsidR="004E4801" w:rsidRPr="00366449" w:rsidRDefault="004E4801" w:rsidP="004E4801">
                      <w:pPr>
                        <w:jc w:val="center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5"/>
                          <w:szCs w:val="25"/>
                          <w:lang w:val="en-US"/>
                        </w:rPr>
                        <w:t>{companyName}</w:t>
                      </w:r>
                    </w:p>
                    <w:p w14:paraId="76D20D5D" w14:textId="77777777" w:rsidR="004E4801" w:rsidRPr="00366449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Đ/c: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>{companyAddress}</w:t>
                      </w:r>
                    </w:p>
                    <w:p w14:paraId="7357A0E4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03C451A1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MST: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>{companyTaxCode}</w:t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  <w:t>ĐT: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 xml:space="preserve"> {companyPhoneNumber}</w:t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  </w:t>
                      </w:r>
                    </w:p>
                    <w:p w14:paraId="1D7C3846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4187A468" w14:textId="77777777" w:rsidR="004E4801" w:rsidRPr="00366449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Tên khách hàng: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>{customerName}</w:t>
                      </w:r>
                    </w:p>
                    <w:p w14:paraId="0BBAEE7E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p w14:paraId="1D5C20E8" w14:textId="77777777" w:rsidR="004E4801" w:rsidRPr="00366449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Địa chỉ: </w:t>
                      </w:r>
                      <w: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>{customerAddress}</w:t>
                      </w:r>
                    </w:p>
                    <w:p w14:paraId="7267228B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552"/>
                        <w:gridCol w:w="2412"/>
                      </w:tblGrid>
                      <w:tr w:rsidR="00363101" w:rsidRPr="0047429C" w14:paraId="57360F5F" w14:textId="77777777" w:rsidTr="001E0381">
                        <w:tc>
                          <w:tcPr>
                            <w:tcW w:w="2552" w:type="dxa"/>
                          </w:tcPr>
                          <w:p w14:paraId="21569ADF" w14:textId="5B231CD9" w:rsidR="00363101" w:rsidRPr="00366449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Mã KH: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{customerCode}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1280186F" w14:textId="6C0CEF91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</w:tc>
                      </w:tr>
                      <w:tr w:rsidR="00363101" w:rsidRPr="0047429C" w14:paraId="063D3CDE" w14:textId="77777777" w:rsidTr="001E0381">
                        <w:tc>
                          <w:tcPr>
                            <w:tcW w:w="2552" w:type="dxa"/>
                          </w:tcPr>
                          <w:p w14:paraId="4FF8A06E" w14:textId="1908A9A9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Chỉ số cũ: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102F6B8A" w14:textId="7C6186FE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{numberBeginFormat}</w:t>
                            </w:r>
                          </w:p>
                        </w:tc>
                      </w:tr>
                      <w:tr w:rsidR="00363101" w:rsidRPr="0047429C" w14:paraId="3B85B496" w14:textId="77777777" w:rsidTr="001E0381">
                        <w:tc>
                          <w:tcPr>
                            <w:tcW w:w="2552" w:type="dxa"/>
                          </w:tcPr>
                          <w:p w14:paraId="7654B8CF" w14:textId="4484ACDE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Chỉ số mới: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2B42C4D4" w14:textId="30E89E63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{numberEndFormat}</w:t>
                            </w:r>
                          </w:p>
                        </w:tc>
                      </w:tr>
                      <w:tr w:rsidR="00363101" w:rsidRPr="0047429C" w14:paraId="6697DFF5" w14:textId="77777777" w:rsidTr="001E0381">
                        <w:tc>
                          <w:tcPr>
                            <w:tcW w:w="2552" w:type="dxa"/>
                          </w:tcPr>
                          <w:p w14:paraId="136DA17B" w14:textId="77777777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Tiêu thụ(m3):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6FD8ADFE" w14:textId="77777777" w:rsidR="00363101" w:rsidRPr="00366449" w:rsidRDefault="00363101" w:rsidP="00363101">
                            <w:pPr>
                              <w:spacing w:line="32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{consumeFormat}</w:t>
                            </w:r>
                          </w:p>
                        </w:tc>
                      </w:tr>
                      <w:tr w:rsidR="00363101" w:rsidRPr="0047429C" w14:paraId="0A3E5163" w14:textId="77777777" w:rsidTr="001E0381">
                        <w:tc>
                          <w:tcPr>
                            <w:tcW w:w="2552" w:type="dxa"/>
                          </w:tcPr>
                          <w:p w14:paraId="6B77AF6A" w14:textId="77777777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Tiền trước thuế: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6991678C" w14:textId="34B9B81E" w:rsidR="00363101" w:rsidRPr="0047429C" w:rsidRDefault="00363101" w:rsidP="00363101">
                            <w:pPr>
                              <w:spacing w:line="324" w:lineRule="auto"/>
                              <w:jc w:val="right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{beforeTaxFormat}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</w:t>
                            </w:r>
                            <w:r w:rsidR="001E0381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đ</w:t>
                            </w:r>
                          </w:p>
                        </w:tc>
                      </w:tr>
                      <w:tr w:rsidR="00363101" w:rsidRPr="0047429C" w14:paraId="1A0B41F4" w14:textId="77777777" w:rsidTr="001E0381">
                        <w:tc>
                          <w:tcPr>
                            <w:tcW w:w="2552" w:type="dxa"/>
                          </w:tcPr>
                          <w:p w14:paraId="13C4E92E" w14:textId="59174082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Thuế suất GTGT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 xml:space="preserve"> {taxPercel}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%: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0432559E" w14:textId="77777777" w:rsidR="00363101" w:rsidRPr="0047429C" w:rsidRDefault="00363101" w:rsidP="00363101">
                            <w:pPr>
                              <w:spacing w:line="324" w:lineRule="auto"/>
                              <w:jc w:val="right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en-US"/>
                              </w:rPr>
                              <w:t>{taxFormat}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đ</w:t>
                            </w:r>
                          </w:p>
                        </w:tc>
                      </w:tr>
                      <w:tr w:rsidR="00363101" w:rsidRPr="0047429C" w14:paraId="10E73747" w14:textId="77777777" w:rsidTr="001E0381">
                        <w:tc>
                          <w:tcPr>
                            <w:tcW w:w="2552" w:type="dxa"/>
                          </w:tcPr>
                          <w:p w14:paraId="1DA70DF2" w14:textId="77777777" w:rsidR="00363101" w:rsidRPr="0047429C" w:rsidRDefault="00363101" w:rsidP="00363101">
                            <w:pPr>
                              <w:spacing w:line="32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Tổng tiền thanh toán:</w:t>
                            </w:r>
                          </w:p>
                        </w:tc>
                        <w:tc>
                          <w:tcPr>
                            <w:tcW w:w="2412" w:type="dxa"/>
                          </w:tcPr>
                          <w:p w14:paraId="2CCEB44A" w14:textId="77777777" w:rsidR="00363101" w:rsidRPr="0047429C" w:rsidRDefault="00363101" w:rsidP="00363101">
                            <w:pPr>
                              <w:spacing w:line="324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{totalFormat}</w:t>
                            </w:r>
                            <w:r w:rsidRPr="004742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 xml:space="preserve"> đ </w:t>
                            </w:r>
                          </w:p>
                        </w:tc>
                      </w:tr>
                    </w:tbl>
                    <w:p w14:paraId="114061B5" w14:textId="715A54F5" w:rsidR="004E4801" w:rsidRPr="00A10125" w:rsidRDefault="004E4801" w:rsidP="004E4801">
                      <w:pPr>
                        <w:spacing w:before="30" w:line="276" w:lineRule="auto"/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</w:pPr>
                      <w:r w:rsidRPr="00A10125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 xml:space="preserve">Bằng chữ: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en-US"/>
                        </w:rPr>
                        <w:t>{</w:t>
                      </w:r>
                      <w:r w:rsidRPr="00C732DA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en-US"/>
                        </w:rPr>
                        <w:t xml:space="preserve">moneyToString} </w:t>
                      </w:r>
                      <w:r w:rsidRPr="00C732DA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đ</w:t>
                      </w:r>
                      <w:r w:rsidR="00363101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ồng</w:t>
                      </w:r>
                      <w:r w:rsidRPr="00A10125">
                        <w:rPr>
                          <w:rFonts w:ascii="Times New Roman" w:hAnsi="Times New Roman" w:cs="Times New Roman"/>
                          <w:i/>
                          <w:iCs/>
                          <w:sz w:val="25"/>
                          <w:szCs w:val="25"/>
                          <w:lang w:val="vi-VN"/>
                        </w:rPr>
                        <w:t>.</w:t>
                      </w:r>
                    </w:p>
                    <w:p w14:paraId="6DF11818" w14:textId="77777777" w:rsidR="004E4801" w:rsidRPr="0047429C" w:rsidRDefault="004E4801" w:rsidP="004E4801">
                      <w:pPr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</w:p>
                    <w:p w14:paraId="55364B86" w14:textId="77777777" w:rsidR="004E4801" w:rsidRPr="0047429C" w:rsidRDefault="004E4801" w:rsidP="004E4801">
                      <w:pPr>
                        <w:jc w:val="right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ab/>
                      </w:r>
                    </w:p>
                    <w:p w14:paraId="1EFC48CC" w14:textId="6F15F466" w:rsidR="004E4801" w:rsidRPr="00363101" w:rsidRDefault="004E4801" w:rsidP="004E4801">
                      <w:pPr>
                        <w:ind w:left="2880"/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</w:pPr>
                      <w:r w:rsidRPr="0047429C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vi-VN"/>
                        </w:rPr>
                        <w:t xml:space="preserve">Ngày </w:t>
                      </w:r>
                      <w:r w:rsidR="00363101">
                        <w:rPr>
                          <w:rFonts w:ascii="Times New Roman" w:hAnsi="Times New Roman" w:cs="Times New Roman"/>
                          <w:sz w:val="25"/>
                          <w:szCs w:val="25"/>
                          <w:lang w:val="en-US"/>
                        </w:rPr>
                        <w:t>{dateBillFormat}</w:t>
                      </w:r>
                    </w:p>
                  </w:txbxContent>
                </v:textbox>
              </v:shape>
            </w:pict>
          </mc:Fallback>
        </mc:AlternateContent>
      </w:r>
      <w:r w:rsidR="008573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E28D3" wp14:editId="707B60E0">
                <wp:simplePos x="0" y="0"/>
                <wp:positionH relativeFrom="column">
                  <wp:posOffset>3405505</wp:posOffset>
                </wp:positionH>
                <wp:positionV relativeFrom="paragraph">
                  <wp:posOffset>-116459</wp:posOffset>
                </wp:positionV>
                <wp:extent cx="9272016" cy="8665534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2016" cy="8665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4536"/>
                              <w:gridCol w:w="2216"/>
                            </w:tblGrid>
                            <w:tr w:rsidR="004E4801" w14:paraId="5A57B56C" w14:textId="77777777" w:rsidTr="001B779E">
                              <w:trPr>
                                <w:trHeight w:val="1264"/>
                              </w:trPr>
                              <w:tc>
                                <w:tcPr>
                                  <w:tcW w:w="3823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63B4E52C" w14:textId="77777777" w:rsidR="004E4801" w:rsidRPr="00C732DA" w:rsidRDefault="004E4801" w:rsidP="0077030B">
                                  <w:pPr>
                                    <w:spacing w:before="1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  <w:lang w:val="vi-VN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  <w:lang w:val="en-US"/>
                                    </w:rPr>
                                    <w:t>companyName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3"/>
                                      <w:szCs w:val="23"/>
                                      <w:lang w:val="vi-VN"/>
                                    </w:rPr>
                                    <w:t>}</w:t>
                                  </w:r>
                                </w:p>
                                <w:p w14:paraId="2DC8C6B7" w14:textId="77777777" w:rsidR="004E4801" w:rsidRPr="00C732DA" w:rsidRDefault="004E4801" w:rsidP="0077030B">
                                  <w:pPr>
                                    <w:spacing w:before="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  <w:lang w:val="vi-VN"/>
                                    </w:rPr>
                                    <w:t xml:space="preserve">Đ/c: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  <w:lang w:val="en-US"/>
                                    </w:rPr>
                                    <w:t>{companyAddress}</w:t>
                                  </w:r>
                                </w:p>
                                <w:p w14:paraId="0A7C2C61" w14:textId="77777777" w:rsidR="004E4801" w:rsidRDefault="004E4801" w:rsidP="0077030B">
                                  <w:pP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  <w:lang w:val="vi-VN"/>
                                    </w:rPr>
                                  </w:pPr>
                                </w:p>
                                <w:p w14:paraId="58BF4D2B" w14:textId="77777777" w:rsidR="004E4801" w:rsidRPr="00C732DA" w:rsidRDefault="004E4801" w:rsidP="007703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  <w:lang w:val="en-US"/>
                                    </w:rPr>
                                  </w:pPr>
                                  <w:r w:rsidRPr="007B2564"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  <w:lang w:val="vi-VN"/>
                                    </w:rPr>
                                    <w:t xml:space="preserve">MST: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  <w:lang w:val="en-US"/>
                                    </w:rPr>
                                    <w:t>{companyTaxCode}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3E0052D9" w14:textId="08284751" w:rsidR="004E4801" w:rsidRDefault="004E4801" w:rsidP="0077030B">
                                  <w:pPr>
                                    <w:spacing w:before="1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>PHIẾU THU TI</w:t>
                                  </w:r>
                                  <w:r w:rsidR="00640F6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en-US"/>
                                    </w:rPr>
                                    <w:t>Ề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5"/>
                                      <w:szCs w:val="25"/>
                                      <w:lang w:val="vi-VN"/>
                                    </w:rPr>
                                    <w:t>N NƯỚC</w:t>
                                  </w:r>
                                </w:p>
                                <w:p w14:paraId="2D771BB6" w14:textId="77777777" w:rsidR="004E4801" w:rsidRPr="0077030B" w:rsidRDefault="004E4801" w:rsidP="007703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vi-VN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vi-VN"/>
                                    </w:rPr>
                                    <w:t>(Liên 2: Giao khách hàng)</w:t>
                                  </w:r>
                                </w:p>
                                <w:p w14:paraId="4D6ED687" w14:textId="77777777" w:rsidR="004E4801" w:rsidRDefault="004E4801" w:rsidP="0077030B">
                                  <w:pPr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</w:p>
                                <w:p w14:paraId="3028E8D6" w14:textId="77777777" w:rsidR="004E4801" w:rsidRPr="0077030B" w:rsidRDefault="004E4801" w:rsidP="00B750EC">
                                  <w:pPr>
                                    <w:spacing w:before="16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3"/>
                                      <w:szCs w:val="23"/>
                                      <w:lang w:val="vi-VN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 xml:space="preserve">(Từ ngày </w:t>
                                  </w:r>
                                  <w:r w:rsidRPr="00640F6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>{fromDateFormat}</w:t>
                                  </w: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 xml:space="preserve"> đến ngày </w:t>
                                  </w:r>
                                  <w:r w:rsidRPr="00640F68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>{toDateFormat}</w:t>
                                  </w:r>
                                  <w:r w:rsidRPr="0077030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3"/>
                                      <w:szCs w:val="23"/>
                                      <w:lang w:val="vi-VN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16" w:type="dxa"/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2C7933E2" w14:textId="4C39CF7B" w:rsidR="004E4801" w:rsidRPr="0077030B" w:rsidRDefault="004E4801" w:rsidP="0077030B">
                                  <w:pPr>
                                    <w:spacing w:before="1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K</w:t>
                                  </w:r>
                                  <w:r w:rsidR="00645123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>ý</w:t>
                                  </w:r>
                                  <w:r w:rsidRPr="0077030B">
                                    <w:rPr>
                                      <w:rFonts w:ascii="Times New Roman" w:hAnsi="Times New Roman" w:cs="Times New Roman"/>
                                      <w:sz w:val="25"/>
                                      <w:szCs w:val="25"/>
                                      <w:lang w:val="vi-VN"/>
                                    </w:rPr>
                                    <w:t xml:space="preserve"> hiệu: AA/15T</w:t>
                                  </w:r>
                                </w:p>
                                <w:p w14:paraId="40C82C49" w14:textId="77777777" w:rsidR="004E4801" w:rsidRPr="00640F68" w:rsidRDefault="004E4801" w:rsidP="0077030B">
                                  <w:pPr>
                                    <w:spacing w:before="5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77030B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Số:</w:t>
                                  </w:r>
                                  <w:r w:rsidRPr="0077030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r w:rsidRPr="00640F6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{numberBill}</w:t>
                                  </w:r>
                                </w:p>
                              </w:tc>
                            </w:tr>
                          </w:tbl>
                          <w:p w14:paraId="71D7E652" w14:textId="77777777" w:rsidR="004E4801" w:rsidRDefault="004E4801" w:rsidP="004E4801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02ABBBD3" w14:textId="77777777" w:rsidR="004E4801" w:rsidRPr="00C732DA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Tên khách hàng: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{customerName}</w:t>
                            </w:r>
                          </w:p>
                          <w:p w14:paraId="11512DA6" w14:textId="77777777" w:rsidR="004E4801" w:rsidRPr="00293017" w:rsidRDefault="004E4801" w:rsidP="004E480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4536"/>
                            </w:tblGrid>
                            <w:tr w:rsidR="002A64AA" w:rsidRPr="00293017" w14:paraId="601A9E3C" w14:textId="77777777" w:rsidTr="002A64AA">
                              <w:tc>
                                <w:tcPr>
                                  <w:tcW w:w="3969" w:type="dxa"/>
                                </w:tcPr>
                                <w:p w14:paraId="237FB722" w14:textId="77777777" w:rsidR="002A64AA" w:rsidRPr="00C732DA" w:rsidRDefault="002A64AA" w:rsidP="000861DF">
                                  <w:pPr>
                                    <w:spacing w:before="30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Mã KH: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{customerCode}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14:paraId="75A15297" w14:textId="77777777" w:rsidR="002A64AA" w:rsidRPr="00C732DA" w:rsidRDefault="002A64AA" w:rsidP="000861DF">
                                  <w:pPr>
                                    <w:spacing w:before="30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Mã HĐ: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</w:t>
                                  </w:r>
                                  <w:r w:rsidRPr="00C732D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contractCode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8354D71" w14:textId="270C796C" w:rsidR="004E4801" w:rsidRPr="00640F68" w:rsidRDefault="004E4801" w:rsidP="004E4801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Hình thức thanh toán: </w:t>
                            </w:r>
                            <w:r w:rsidR="00353853" w:rsidRPr="00640F6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{payTypeCode}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76"/>
                              <w:gridCol w:w="2603"/>
                              <w:gridCol w:w="2227"/>
                              <w:gridCol w:w="3214"/>
                              <w:gridCol w:w="2285"/>
                            </w:tblGrid>
                            <w:tr w:rsidR="004E4801" w:rsidRPr="00293017" w14:paraId="0D8794FF" w14:textId="77777777" w:rsidTr="001E0381">
                              <w:tc>
                                <w:tcPr>
                                  <w:tcW w:w="2776" w:type="dxa"/>
                                </w:tcPr>
                                <w:p w14:paraId="2FE8EC9A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Chỉ số cũ</w:t>
                                  </w:r>
                                </w:p>
                              </w:tc>
                              <w:tc>
                                <w:tcPr>
                                  <w:tcW w:w="2603" w:type="dxa"/>
                                </w:tcPr>
                                <w:p w14:paraId="15C98FDD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Chỉ số mới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</w:tcPr>
                                <w:p w14:paraId="70A0C26F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Tiêu thụ (m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vertAlign w:val="superscript"/>
                                      <w:lang w:val="vi-VN"/>
                                    </w:rPr>
                                    <w:t>3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14" w:type="dxa"/>
                                </w:tcPr>
                                <w:p w14:paraId="62502285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Đơn giá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</w:tcPr>
                                <w:p w14:paraId="37492E72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Thành tiền</w:t>
                                  </w:r>
                                </w:p>
                              </w:tc>
                            </w:tr>
                            <w:tr w:rsidR="004E4801" w:rsidRPr="00293017" w14:paraId="7E5832B1" w14:textId="77777777" w:rsidTr="001E0381">
                              <w:trPr>
                                <w:trHeight w:val="652"/>
                              </w:trPr>
                              <w:tc>
                                <w:tcPr>
                                  <w:tcW w:w="27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56BBC5A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  <w:t>{numberBeginFormat}</w:t>
                                  </w:r>
                                </w:p>
                              </w:tc>
                              <w:tc>
                                <w:tcPr>
                                  <w:tcW w:w="260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12587A3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  <w:t>{numberEndFormat}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7D141E0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  <w:t>{consumeFormat}</w:t>
                                  </w:r>
                                </w:p>
                              </w:tc>
                              <w:tc>
                                <w:tcPr>
                                  <w:tcW w:w="3214" w:type="dxa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1D8D0B2" w14:textId="2B828CE8" w:rsidR="00EB0C8D" w:rsidRPr="00AA1218" w:rsidRDefault="00F47ACD" w:rsidP="00F7731A">
                                  <w:pPr>
                                    <w:pStyle w:val="HTMLPreformatted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{</w:t>
                                  </w:r>
                                  <w:r w:rsidR="00AA121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unitFormat}</w:t>
                                  </w:r>
                                  <w:r w:rsidR="00EB0C8D"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{#</w:t>
                                  </w:r>
                                  <w:r w:rsidR="00EB0C8D"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rangePrices</w:t>
                                  </w:r>
                                  <w:r w:rsidR="00EB0C8D"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  <w:p w14:paraId="75CAF77B" w14:textId="77777777" w:rsidR="00EB0C8D" w:rsidRPr="00A31E78" w:rsidRDefault="00EB0C8D" w:rsidP="00F7731A">
                                  <w:pPr>
                                    <w:pStyle w:val="HTMLPreformatted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   {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to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m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vertAlign w:val="superscript"/>
                                      <w:lang w:val="en-US"/>
                                    </w:rPr>
                                    <w:t>3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: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{un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itFormat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vi-VN"/>
                                    </w:rPr>
                                    <w:t>đ</w:t>
                                  </w: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14:paraId="0B747635" w14:textId="3D4DD8EE" w:rsidR="00AA1218" w:rsidRPr="00C173F2" w:rsidRDefault="00EB0C8D" w:rsidP="00F7731A">
                                  <w:pPr>
                                    <w:pStyle w:val="HTMLPreformatted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{/</w:t>
                                  </w:r>
                                  <w:r w:rsidR="00C35912" w:rsidRPr="00A31E7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rangePrices</w:t>
                                  </w:r>
                                  <w:r w:rsidR="00CF2A5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7E04D19D" w14:textId="30D938F4" w:rsidR="004E4801" w:rsidRPr="00293017" w:rsidRDefault="004E4801" w:rsidP="00F7731A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5" w:type="dxa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9EA688D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  <w:p w14:paraId="50B9AE15" w14:textId="5146B2A2" w:rsidR="004E4801" w:rsidRPr="00C732DA" w:rsidRDefault="004E4801" w:rsidP="002055F4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{beforeTax</w:t>
                                  </w:r>
                                  <w:r w:rsidR="0085734B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Format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E4801" w:rsidRPr="00293017" w14:paraId="51DDB27D" w14:textId="77777777" w:rsidTr="001E0381">
                              <w:trPr>
                                <w:trHeight w:val="2535"/>
                              </w:trPr>
                              <w:tc>
                                <w:tcPr>
                                  <w:tcW w:w="5379" w:type="dxa"/>
                                  <w:gridSpan w:val="2"/>
                                  <w:vMerge w:val="restar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89DB30E" w14:textId="306E7D34" w:rsidR="004E4801" w:rsidRDefault="004E4801" w:rsidP="007C0026">
                                  <w:pPr>
                                    <w:spacing w:before="4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Ngày </w:t>
                                  </w:r>
                                  <w:r w:rsidR="00363101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{dateBillFormat}</w:t>
                                  </w:r>
                                </w:p>
                                <w:p w14:paraId="74EAD236" w14:textId="77777777" w:rsidR="004E4801" w:rsidRPr="00293017" w:rsidRDefault="004E4801" w:rsidP="007C0026">
                                  <w:pPr>
                                    <w:spacing w:before="4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Người thu tiền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F8F4F4F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4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E286E7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5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85E39D6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  <w:tr w:rsidR="004E4801" w:rsidRPr="00293017" w14:paraId="2DC20CF0" w14:textId="77777777" w:rsidTr="001E0381">
                              <w:tc>
                                <w:tcPr>
                                  <w:tcW w:w="5379" w:type="dxa"/>
                                  <w:gridSpan w:val="2"/>
                                  <w:vMerge/>
                                </w:tcPr>
                                <w:p w14:paraId="4115470B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41" w:type="dxa"/>
                                  <w:gridSpan w:val="2"/>
                                </w:tcPr>
                                <w:p w14:paraId="68533E78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Tổng cộng: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</w:tcPr>
                                <w:p w14:paraId="5C907AC0" w14:textId="65854D29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{beforeTax</w:t>
                                  </w:r>
                                  <w:r w:rsidR="0085734B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Format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E4801" w:rsidRPr="00293017" w14:paraId="1D915DA9" w14:textId="77777777" w:rsidTr="001E0381">
                              <w:tc>
                                <w:tcPr>
                                  <w:tcW w:w="5379" w:type="dxa"/>
                                  <w:gridSpan w:val="2"/>
                                  <w:vMerge/>
                                </w:tcPr>
                                <w:p w14:paraId="08773054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41" w:type="dxa"/>
                                  <w:gridSpan w:val="2"/>
                                </w:tcPr>
                                <w:p w14:paraId="5F85B186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Thuế suất GTGT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{</w:t>
                                  </w:r>
                                  <w:r w:rsidRPr="00640F6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taxPercel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}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w:t>%, Tiền thuế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</w:tcPr>
                                <w:p w14:paraId="26F84590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en-US"/>
                                    </w:rPr>
                                    <w:t>{taxFormat}</w:t>
                                  </w:r>
                                </w:p>
                              </w:tc>
                            </w:tr>
                            <w:tr w:rsidR="004E4801" w:rsidRPr="00293017" w14:paraId="44938A8A" w14:textId="77777777" w:rsidTr="001E0381">
                              <w:tc>
                                <w:tcPr>
                                  <w:tcW w:w="5379" w:type="dxa"/>
                                  <w:gridSpan w:val="2"/>
                                  <w:vMerge/>
                                </w:tcPr>
                                <w:p w14:paraId="5BEF50DC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41" w:type="dxa"/>
                                  <w:gridSpan w:val="2"/>
                                </w:tcPr>
                                <w:p w14:paraId="06FDFE2A" w14:textId="77777777" w:rsidR="004E4801" w:rsidRPr="00293017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vi-VN"/>
                                    </w:rPr>
                                    <w:t>Tổng cộng tiền thanh toán:</w:t>
                                  </w:r>
                                </w:p>
                              </w:tc>
                              <w:tc>
                                <w:tcPr>
                                  <w:tcW w:w="2285" w:type="dxa"/>
                                </w:tcPr>
                                <w:p w14:paraId="590C367F" w14:textId="77777777" w:rsidR="004E4801" w:rsidRPr="00C732DA" w:rsidRDefault="004E4801" w:rsidP="00293017">
                                  <w:pPr>
                                    <w:spacing w:beforeLines="30" w:before="72"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lang w:val="en-US"/>
                                    </w:rPr>
                                    <w:t>{totalFormat}</w:t>
                                  </w:r>
                                </w:p>
                              </w:tc>
                            </w:tr>
                            <w:tr w:rsidR="004E4801" w:rsidRPr="00293017" w14:paraId="6D203838" w14:textId="77777777" w:rsidTr="001E0381">
                              <w:trPr>
                                <w:trHeight w:val="565"/>
                              </w:trPr>
                              <w:tc>
                                <w:tcPr>
                                  <w:tcW w:w="13105" w:type="dxa"/>
                                  <w:gridSpan w:val="5"/>
                                </w:tcPr>
                                <w:p w14:paraId="6B36B941" w14:textId="210427FC" w:rsidR="004E4801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</w:pPr>
                                  <w:r w:rsidRPr="00293017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  <w:t xml:space="preserve">Bằng chữ: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{mon</w:t>
                                  </w:r>
                                  <w:r w:rsidR="002F7FE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yToString} </w:t>
                                  </w:r>
                                  <w:r w:rsidR="00363101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  <w:t>đồng</w:t>
                                  </w:r>
                                  <w:r w:rsidRPr="00293017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  <w:t>.</w:t>
                                  </w:r>
                                </w:p>
                                <w:p w14:paraId="2D6DECBF" w14:textId="77777777" w:rsidR="004E4801" w:rsidRPr="00AE30BD" w:rsidRDefault="004E4801" w:rsidP="00293017">
                                  <w:pPr>
                                    <w:spacing w:beforeLines="30" w:before="72" w:line="360" w:lineRule="auto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19BE93" w14:textId="77777777" w:rsidR="004E4801" w:rsidRPr="00640F68" w:rsidRDefault="004E4801" w:rsidP="004E4801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3631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vi-VN"/>
                              </w:rPr>
                              <w:t>(Cần kiểm tra đối chiếu khi lập, giao nhận phiếu)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28D3" id="Text Box 4" o:spid="_x0000_s1027" type="#_x0000_t202" style="position:absolute;margin-left:268.15pt;margin-top:-9.15pt;width:730.1pt;height:68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&#13;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4536"/>
                        <w:gridCol w:w="2216"/>
                      </w:tblGrid>
                      <w:tr w:rsidR="004E4801" w14:paraId="5A57B56C" w14:textId="77777777" w:rsidTr="001B779E">
                        <w:trPr>
                          <w:trHeight w:val="1264"/>
                        </w:trPr>
                        <w:tc>
                          <w:tcPr>
                            <w:tcW w:w="3823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63B4E52C" w14:textId="77777777" w:rsidR="004E4801" w:rsidRPr="00C732DA" w:rsidRDefault="004E4801" w:rsidP="0077030B">
                            <w:pPr>
                              <w:spacing w:before="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vi-VN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en-US"/>
                              </w:rPr>
                              <w:t>companyName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vi-VN"/>
                              </w:rPr>
                              <w:t>}</w:t>
                            </w:r>
                          </w:p>
                          <w:p w14:paraId="2DC8C6B7" w14:textId="77777777" w:rsidR="004E4801" w:rsidRPr="00C732DA" w:rsidRDefault="004E4801" w:rsidP="0077030B">
                            <w:pPr>
                              <w:spacing w:before="20"/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vi-VN"/>
                              </w:rPr>
                              <w:t xml:space="preserve">Đ/c: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/>
                              </w:rPr>
                              <w:t>{companyAddress}</w:t>
                            </w:r>
                          </w:p>
                          <w:p w14:paraId="0A7C2C61" w14:textId="77777777" w:rsidR="004E4801" w:rsidRDefault="004E4801" w:rsidP="0077030B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vi-VN"/>
                              </w:rPr>
                            </w:pPr>
                          </w:p>
                          <w:p w14:paraId="58BF4D2B" w14:textId="77777777" w:rsidR="004E4801" w:rsidRPr="00C732DA" w:rsidRDefault="004E4801" w:rsidP="007703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en-US"/>
                              </w:rPr>
                            </w:pPr>
                            <w:r w:rsidRPr="007B2564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vi-VN"/>
                              </w:rPr>
                              <w:t xml:space="preserve">MST: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en-US"/>
                              </w:rPr>
                              <w:t>{companyTaxCode}</w:t>
                            </w:r>
                          </w:p>
                        </w:tc>
                        <w:tc>
                          <w:tcPr>
                            <w:tcW w:w="4536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3E0052D9" w14:textId="08284751" w:rsidR="004E4801" w:rsidRDefault="004E4801" w:rsidP="0077030B">
                            <w:pPr>
                              <w:spacing w:before="1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PHIẾU THU TI</w:t>
                            </w:r>
                            <w:r w:rsidR="00640F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Ề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5"/>
                                <w:szCs w:val="25"/>
                                <w:lang w:val="vi-VN"/>
                              </w:rPr>
                              <w:t>N NƯỚC</w:t>
                            </w:r>
                          </w:p>
                          <w:p w14:paraId="2D771BB6" w14:textId="77777777" w:rsidR="004E4801" w:rsidRPr="0077030B" w:rsidRDefault="004E4801" w:rsidP="007703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vi-VN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vi-VN"/>
                              </w:rPr>
                              <w:t>(Liên 2: Giao khách hàng)</w:t>
                            </w:r>
                          </w:p>
                          <w:p w14:paraId="4D6ED687" w14:textId="77777777" w:rsidR="004E4801" w:rsidRDefault="004E4801" w:rsidP="0077030B">
                            <w:pPr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</w:p>
                          <w:p w14:paraId="3028E8D6" w14:textId="77777777" w:rsidR="004E4801" w:rsidRPr="0077030B" w:rsidRDefault="004E4801" w:rsidP="00B750EC">
                            <w:pPr>
                              <w:spacing w:before="160"/>
                              <w:jc w:val="center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vi-VN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 xml:space="preserve">(Từ ngày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>{fromDateFormat}</w:t>
                            </w: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 xml:space="preserve"> đến ngày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>{toDateFormat}</w:t>
                            </w:r>
                            <w:r w:rsidRPr="0077030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3"/>
                                <w:szCs w:val="23"/>
                                <w:lang w:val="vi-VN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16" w:type="dxa"/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2C7933E2" w14:textId="4C39CF7B" w:rsidR="004E4801" w:rsidRPr="0077030B" w:rsidRDefault="004E4801" w:rsidP="0077030B">
                            <w:pPr>
                              <w:spacing w:before="10"/>
                              <w:jc w:val="center"/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K</w:t>
                            </w:r>
                            <w:r w:rsidR="00645123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>ý</w:t>
                            </w:r>
                            <w:r w:rsidRPr="0077030B">
                              <w:rPr>
                                <w:rFonts w:ascii="Times New Roman" w:hAnsi="Times New Roman" w:cs="Times New Roman"/>
                                <w:sz w:val="25"/>
                                <w:szCs w:val="25"/>
                                <w:lang w:val="vi-VN"/>
                              </w:rPr>
                              <w:t xml:space="preserve"> hiệu: AA/15T</w:t>
                            </w:r>
                          </w:p>
                          <w:p w14:paraId="40C82C49" w14:textId="77777777" w:rsidR="004E4801" w:rsidRPr="00640F68" w:rsidRDefault="004E4801" w:rsidP="0077030B">
                            <w:pPr>
                              <w:spacing w:before="5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7703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Số:</w:t>
                            </w:r>
                            <w:r w:rsidRPr="007703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{numberBill}</w:t>
                            </w:r>
                          </w:p>
                        </w:tc>
                      </w:tr>
                    </w:tbl>
                    <w:p w14:paraId="71D7E652" w14:textId="77777777" w:rsidR="004E4801" w:rsidRDefault="004E4801" w:rsidP="004E4801">
                      <w:pPr>
                        <w:rPr>
                          <w:lang w:val="vi-VN"/>
                        </w:rPr>
                      </w:pPr>
                    </w:p>
                    <w:p w14:paraId="02ABBBD3" w14:textId="77777777" w:rsidR="004E4801" w:rsidRPr="00C732DA" w:rsidRDefault="004E4801" w:rsidP="004E480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293017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Tên khách hàng: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{customerName}</w:t>
                      </w:r>
                    </w:p>
                    <w:p w14:paraId="11512DA6" w14:textId="77777777" w:rsidR="004E4801" w:rsidRPr="00293017" w:rsidRDefault="004E4801" w:rsidP="004E480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4536"/>
                      </w:tblGrid>
                      <w:tr w:rsidR="002A64AA" w:rsidRPr="00293017" w14:paraId="601A9E3C" w14:textId="77777777" w:rsidTr="002A64AA">
                        <w:tc>
                          <w:tcPr>
                            <w:tcW w:w="3969" w:type="dxa"/>
                          </w:tcPr>
                          <w:p w14:paraId="237FB722" w14:textId="77777777" w:rsidR="002A64AA" w:rsidRPr="00C732DA" w:rsidRDefault="002A64AA" w:rsidP="000861DF">
                            <w:pPr>
                              <w:spacing w:before="3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Mã KH: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{customerCode}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14:paraId="75A15297" w14:textId="77777777" w:rsidR="002A64AA" w:rsidRPr="00C732DA" w:rsidRDefault="002A64AA" w:rsidP="000861DF">
                            <w:pPr>
                              <w:spacing w:before="30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Mã HĐ: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</w:t>
                            </w:r>
                            <w:r w:rsidRPr="00C732D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contractCode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8354D71" w14:textId="270C796C" w:rsidR="004E4801" w:rsidRPr="00640F68" w:rsidRDefault="004E4801" w:rsidP="004E4801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93017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  <w:t xml:space="preserve">Hình thức thanh toán: </w:t>
                      </w:r>
                      <w:r w:rsidR="00353853" w:rsidRPr="00640F6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{payTypeCode}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76"/>
                        <w:gridCol w:w="2603"/>
                        <w:gridCol w:w="2227"/>
                        <w:gridCol w:w="3214"/>
                        <w:gridCol w:w="2285"/>
                      </w:tblGrid>
                      <w:tr w:rsidR="004E4801" w:rsidRPr="00293017" w14:paraId="0D8794FF" w14:textId="77777777" w:rsidTr="001E0381">
                        <w:tc>
                          <w:tcPr>
                            <w:tcW w:w="2776" w:type="dxa"/>
                          </w:tcPr>
                          <w:p w14:paraId="2FE8EC9A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Chỉ số cũ</w:t>
                            </w:r>
                          </w:p>
                        </w:tc>
                        <w:tc>
                          <w:tcPr>
                            <w:tcW w:w="2603" w:type="dxa"/>
                          </w:tcPr>
                          <w:p w14:paraId="15C98FDD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Chỉ số mới</w:t>
                            </w:r>
                          </w:p>
                        </w:tc>
                        <w:tc>
                          <w:tcPr>
                            <w:tcW w:w="2227" w:type="dxa"/>
                          </w:tcPr>
                          <w:p w14:paraId="70A0C26F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Tiêu thụ (m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vertAlign w:val="superscript"/>
                                <w:lang w:val="vi-VN"/>
                              </w:rPr>
                              <w:t>3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14" w:type="dxa"/>
                          </w:tcPr>
                          <w:p w14:paraId="62502285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Đơn giá</w:t>
                            </w:r>
                          </w:p>
                        </w:tc>
                        <w:tc>
                          <w:tcPr>
                            <w:tcW w:w="2285" w:type="dxa"/>
                          </w:tcPr>
                          <w:p w14:paraId="37492E72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Thành tiền</w:t>
                            </w:r>
                          </w:p>
                        </w:tc>
                      </w:tr>
                      <w:tr w:rsidR="004E4801" w:rsidRPr="00293017" w14:paraId="7E5832B1" w14:textId="77777777" w:rsidTr="001E0381">
                        <w:trPr>
                          <w:trHeight w:val="652"/>
                        </w:trPr>
                        <w:tc>
                          <w:tcPr>
                            <w:tcW w:w="2776" w:type="dxa"/>
                            <w:tcBorders>
                              <w:bottom w:val="single" w:sz="4" w:space="0" w:color="auto"/>
                            </w:tcBorders>
                          </w:tcPr>
                          <w:p w14:paraId="256BBC5A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{numberBeginFormat}</w:t>
                            </w:r>
                          </w:p>
                        </w:tc>
                        <w:tc>
                          <w:tcPr>
                            <w:tcW w:w="2603" w:type="dxa"/>
                            <w:tcBorders>
                              <w:bottom w:val="single" w:sz="4" w:space="0" w:color="auto"/>
                            </w:tcBorders>
                          </w:tcPr>
                          <w:p w14:paraId="312587A3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{numberEndFormat}</w:t>
                            </w:r>
                          </w:p>
                        </w:tc>
                        <w:tc>
                          <w:tcPr>
                            <w:tcW w:w="2227" w:type="dxa"/>
                            <w:vMerge w:val="restart"/>
                            <w:tcBorders>
                              <w:bottom w:val="single" w:sz="4" w:space="0" w:color="auto"/>
                            </w:tcBorders>
                          </w:tcPr>
                          <w:p w14:paraId="07D141E0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{consumeFormat}</w:t>
                            </w:r>
                          </w:p>
                        </w:tc>
                        <w:tc>
                          <w:tcPr>
                            <w:tcW w:w="3214" w:type="dxa"/>
                            <w:vMerge w:val="restart"/>
                            <w:tcBorders>
                              <w:bottom w:val="single" w:sz="4" w:space="0" w:color="auto"/>
                            </w:tcBorders>
                          </w:tcPr>
                          <w:p w14:paraId="01D8D0B2" w14:textId="2B828CE8" w:rsidR="00EB0C8D" w:rsidRPr="00AA1218" w:rsidRDefault="00F47ACD" w:rsidP="00F7731A">
                            <w:pPr>
                              <w:pStyle w:val="HTMLPreformatted"/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{</w:t>
                            </w:r>
                            <w:r w:rsidR="00AA121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unitFormat}</w:t>
                            </w:r>
                            <w:r w:rsidR="00EB0C8D"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{#</w:t>
                            </w:r>
                            <w:r w:rsidR="00EB0C8D"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rangePrices</w:t>
                            </w:r>
                            <w:r w:rsidR="00EB0C8D"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75CAF77B" w14:textId="77777777" w:rsidR="00EB0C8D" w:rsidRPr="00A31E78" w:rsidRDefault="00EB0C8D" w:rsidP="00F7731A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   {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to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}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m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vertAlign w:val="superscript"/>
                                <w:lang w:val="en-US"/>
                              </w:rPr>
                              <w:t>3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{un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itFormat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}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>đ</w:t>
                            </w: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B747635" w14:textId="3D4DD8EE" w:rsidR="00AA1218" w:rsidRPr="00C173F2" w:rsidRDefault="00EB0C8D" w:rsidP="00F7731A">
                            <w:pPr>
                              <w:pStyle w:val="HTMLPreformatted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{/</w:t>
                            </w:r>
                            <w:r w:rsidR="00C35912" w:rsidRPr="00A31E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rangePrices</w:t>
                            </w:r>
                            <w:r w:rsidR="00CF2A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  <w:p w14:paraId="7E04D19D" w14:textId="30D938F4" w:rsidR="004E4801" w:rsidRPr="00293017" w:rsidRDefault="004E4801" w:rsidP="00F7731A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2285" w:type="dxa"/>
                            <w:vMerge w:val="restart"/>
                            <w:tcBorders>
                              <w:bottom w:val="single" w:sz="4" w:space="0" w:color="auto"/>
                            </w:tcBorders>
                          </w:tcPr>
                          <w:p w14:paraId="19EA688D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p w14:paraId="50B9AE15" w14:textId="5146B2A2" w:rsidR="004E4801" w:rsidRPr="00C732DA" w:rsidRDefault="004E4801" w:rsidP="002055F4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{beforeTax</w:t>
                            </w:r>
                            <w:r w:rsidR="0085734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Format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4E4801" w:rsidRPr="00293017" w14:paraId="51DDB27D" w14:textId="77777777" w:rsidTr="001E0381">
                        <w:trPr>
                          <w:trHeight w:val="2535"/>
                        </w:trPr>
                        <w:tc>
                          <w:tcPr>
                            <w:tcW w:w="5379" w:type="dxa"/>
                            <w:gridSpan w:val="2"/>
                            <w:vMerge w:val="restart"/>
                            <w:tcBorders>
                              <w:bottom w:val="single" w:sz="4" w:space="0" w:color="auto"/>
                            </w:tcBorders>
                          </w:tcPr>
                          <w:p w14:paraId="189DB30E" w14:textId="306E7D34" w:rsidR="004E4801" w:rsidRDefault="004E4801" w:rsidP="007C0026">
                            <w:pPr>
                              <w:spacing w:before="4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Ngày </w:t>
                            </w:r>
                            <w:r w:rsidR="0036310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{dateBillFormat}</w:t>
                            </w:r>
                          </w:p>
                          <w:p w14:paraId="74EAD236" w14:textId="77777777" w:rsidR="004E4801" w:rsidRPr="00293017" w:rsidRDefault="004E4801" w:rsidP="007C0026">
                            <w:pPr>
                              <w:spacing w:before="4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Người thu tiền</w:t>
                            </w:r>
                          </w:p>
                        </w:tc>
                        <w:tc>
                          <w:tcPr>
                            <w:tcW w:w="2227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6F8F4F4F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3214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67E286E7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2285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785E39D6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</w:tr>
                      <w:tr w:rsidR="004E4801" w:rsidRPr="00293017" w14:paraId="2DC20CF0" w14:textId="77777777" w:rsidTr="001E0381">
                        <w:tc>
                          <w:tcPr>
                            <w:tcW w:w="5379" w:type="dxa"/>
                            <w:gridSpan w:val="2"/>
                            <w:vMerge/>
                          </w:tcPr>
                          <w:p w14:paraId="4115470B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5441" w:type="dxa"/>
                            <w:gridSpan w:val="2"/>
                          </w:tcPr>
                          <w:p w14:paraId="68533E78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Tổng cộng:</w:t>
                            </w:r>
                          </w:p>
                        </w:tc>
                        <w:tc>
                          <w:tcPr>
                            <w:tcW w:w="2285" w:type="dxa"/>
                          </w:tcPr>
                          <w:p w14:paraId="5C907AC0" w14:textId="65854D29" w:rsidR="004E4801" w:rsidRPr="00293017" w:rsidRDefault="004E4801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{beforeTax</w:t>
                            </w:r>
                            <w:r w:rsidR="0085734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Format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4E4801" w:rsidRPr="00293017" w14:paraId="1D915DA9" w14:textId="77777777" w:rsidTr="001E0381">
                        <w:tc>
                          <w:tcPr>
                            <w:tcW w:w="5379" w:type="dxa"/>
                            <w:gridSpan w:val="2"/>
                            <w:vMerge/>
                          </w:tcPr>
                          <w:p w14:paraId="08773054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5441" w:type="dxa"/>
                            <w:gridSpan w:val="2"/>
                          </w:tcPr>
                          <w:p w14:paraId="5F85B186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 xml:space="preserve">Thuế suất GTGT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{</w:t>
                            </w:r>
                            <w:r w:rsidRPr="00640F6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taxPercel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}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  <w:t>%, Tiền thuế</w:t>
                            </w:r>
                          </w:p>
                        </w:tc>
                        <w:tc>
                          <w:tcPr>
                            <w:tcW w:w="2285" w:type="dxa"/>
                          </w:tcPr>
                          <w:p w14:paraId="26F84590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{taxFormat}</w:t>
                            </w:r>
                          </w:p>
                        </w:tc>
                      </w:tr>
                      <w:tr w:rsidR="004E4801" w:rsidRPr="00293017" w14:paraId="44938A8A" w14:textId="77777777" w:rsidTr="001E0381">
                        <w:tc>
                          <w:tcPr>
                            <w:tcW w:w="5379" w:type="dxa"/>
                            <w:gridSpan w:val="2"/>
                            <w:vMerge/>
                          </w:tcPr>
                          <w:p w14:paraId="5BEF50DC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</w:tc>
                        <w:tc>
                          <w:tcPr>
                            <w:tcW w:w="5441" w:type="dxa"/>
                            <w:gridSpan w:val="2"/>
                          </w:tcPr>
                          <w:p w14:paraId="06FDFE2A" w14:textId="77777777" w:rsidR="004E4801" w:rsidRPr="00293017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vi-VN"/>
                              </w:rPr>
                              <w:t>Tổng cộng tiền thanh toán:</w:t>
                            </w:r>
                          </w:p>
                        </w:tc>
                        <w:tc>
                          <w:tcPr>
                            <w:tcW w:w="2285" w:type="dxa"/>
                          </w:tcPr>
                          <w:p w14:paraId="590C367F" w14:textId="77777777" w:rsidR="004E4801" w:rsidRPr="00C732DA" w:rsidRDefault="004E4801" w:rsidP="00293017">
                            <w:pPr>
                              <w:spacing w:beforeLines="30" w:before="72"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{totalFormat}</w:t>
                            </w:r>
                          </w:p>
                        </w:tc>
                      </w:tr>
                      <w:tr w:rsidR="004E4801" w:rsidRPr="00293017" w14:paraId="6D203838" w14:textId="77777777" w:rsidTr="001E0381">
                        <w:trPr>
                          <w:trHeight w:val="565"/>
                        </w:trPr>
                        <w:tc>
                          <w:tcPr>
                            <w:tcW w:w="13105" w:type="dxa"/>
                            <w:gridSpan w:val="5"/>
                          </w:tcPr>
                          <w:p w14:paraId="6B36B941" w14:textId="210427FC" w:rsidR="004E4801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930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 xml:space="preserve">Bằng chữ: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{mon</w:t>
                            </w:r>
                            <w:r w:rsidR="002F7FE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yToString} </w:t>
                            </w:r>
                            <w:r w:rsidR="0036310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đồng</w:t>
                            </w:r>
                            <w:r w:rsidRPr="0029301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.</w:t>
                            </w:r>
                          </w:p>
                          <w:p w14:paraId="2D6DECBF" w14:textId="77777777" w:rsidR="004E4801" w:rsidRPr="00AE30BD" w:rsidRDefault="004E4801" w:rsidP="00293017">
                            <w:pPr>
                              <w:spacing w:beforeLines="30" w:before="72" w:line="36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c>
                      </w:tr>
                    </w:tbl>
                    <w:p w14:paraId="0819BE93" w14:textId="77777777" w:rsidR="004E4801" w:rsidRPr="00640F68" w:rsidRDefault="004E4801" w:rsidP="004E4801">
                      <w:pPr>
                        <w:spacing w:before="40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3631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2"/>
                          <w:szCs w:val="22"/>
                          <w:lang w:val="vi-VN"/>
                        </w:rPr>
                        <w:t>(Cần kiểm tra đối chiếu khi lập, giao nhận phiếu)</w:t>
                      </w:r>
                    </w:p>
                  </w:txbxContent>
                </v:textbox>
              </v:shape>
            </w:pict>
          </mc:Fallback>
        </mc:AlternateContent>
      </w:r>
      <w:r w:rsidR="00F773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5E973" wp14:editId="5C6420B5">
                <wp:simplePos x="0" y="0"/>
                <wp:positionH relativeFrom="column">
                  <wp:posOffset>3278505</wp:posOffset>
                </wp:positionH>
                <wp:positionV relativeFrom="paragraph">
                  <wp:posOffset>-226695</wp:posOffset>
                </wp:positionV>
                <wp:extent cx="0" cy="7551547"/>
                <wp:effectExtent l="0" t="0" r="1270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1547"/>
                        </a:xfrm>
                        <a:prstGeom prst="line">
                          <a:avLst/>
                        </a:prstGeom>
                        <a:ln cap="flat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0030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5pt,-17.85pt" to="258.15pt,57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" strokecolor="black [3213]" strokeweight=".5pt">
                <v:stroke dashstyle="dash" joinstyle="miter"/>
              </v:line>
            </w:pict>
          </mc:Fallback>
        </mc:AlternateContent>
      </w:r>
      <w:r w:rsidR="004E48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DDC4D" wp14:editId="4ED97C78">
                <wp:simplePos x="0" y="0"/>
                <wp:positionH relativeFrom="column">
                  <wp:posOffset>-392372</wp:posOffset>
                </wp:positionH>
                <wp:positionV relativeFrom="paragraph">
                  <wp:posOffset>7023100</wp:posOffset>
                </wp:positionV>
                <wp:extent cx="10806546" cy="0"/>
                <wp:effectExtent l="0" t="0" r="1397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65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7B01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9pt,553pt" to="820pt,5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" strokecolor="black [3213]" strokeweight=".5pt">
                <v:stroke dashstyle="dash" joinstyle="miter"/>
              </v:line>
            </w:pict>
          </mc:Fallback>
        </mc:AlternateContent>
      </w:r>
    </w:p>
    <w:p w14:paraId="73629FDC" w14:textId="77777777" w:rsidR="004E4801" w:rsidRDefault="004E4801" w:rsidP="004E4801">
      <w:pPr>
        <w:tabs>
          <w:tab w:val="left" w:pos="1670"/>
        </w:tabs>
        <w:rPr>
          <w:lang w:val="en-US"/>
        </w:rPr>
      </w:pPr>
    </w:p>
    <w:p w14:paraId="299BAAA4" w14:textId="335D6930" w:rsidR="00E7799C" w:rsidRDefault="00E7799C">
      <w:pPr>
        <w:rPr>
          <w:lang w:val="en-US"/>
        </w:rPr>
      </w:pPr>
    </w:p>
    <w:sectPr w:rsidR="00E7799C" w:rsidSect="00E7799C">
      <w:pgSz w:w="16840" w:h="11900" w:orient="landscape"/>
      <w:pgMar w:top="357" w:right="816" w:bottom="357" w:left="35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221DC" w14:textId="77777777" w:rsidR="00D85913" w:rsidRDefault="00D85913" w:rsidP="00B54E84">
      <w:r>
        <w:separator/>
      </w:r>
    </w:p>
  </w:endnote>
  <w:endnote w:type="continuationSeparator" w:id="0">
    <w:p w14:paraId="58CBF525" w14:textId="77777777" w:rsidR="00D85913" w:rsidRDefault="00D85913" w:rsidP="00B5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602B5" w14:textId="77777777" w:rsidR="00D85913" w:rsidRDefault="00D85913" w:rsidP="00B54E84">
      <w:r>
        <w:separator/>
      </w:r>
    </w:p>
  </w:footnote>
  <w:footnote w:type="continuationSeparator" w:id="0">
    <w:p w14:paraId="52FC7AB8" w14:textId="77777777" w:rsidR="00D85913" w:rsidRDefault="00D85913" w:rsidP="00B54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8D"/>
    <w:rsid w:val="00017C6A"/>
    <w:rsid w:val="000861DF"/>
    <w:rsid w:val="000B2F26"/>
    <w:rsid w:val="000F7B25"/>
    <w:rsid w:val="001241BC"/>
    <w:rsid w:val="00155203"/>
    <w:rsid w:val="00192961"/>
    <w:rsid w:val="001B779E"/>
    <w:rsid w:val="001E0381"/>
    <w:rsid w:val="002055F4"/>
    <w:rsid w:val="00293017"/>
    <w:rsid w:val="002A64AA"/>
    <w:rsid w:val="002F7FE4"/>
    <w:rsid w:val="00317950"/>
    <w:rsid w:val="00353853"/>
    <w:rsid w:val="00363101"/>
    <w:rsid w:val="00365F16"/>
    <w:rsid w:val="00366449"/>
    <w:rsid w:val="003E341E"/>
    <w:rsid w:val="0047429C"/>
    <w:rsid w:val="00491116"/>
    <w:rsid w:val="004E4801"/>
    <w:rsid w:val="00516C74"/>
    <w:rsid w:val="005E074F"/>
    <w:rsid w:val="00613CCE"/>
    <w:rsid w:val="00640F68"/>
    <w:rsid w:val="00645123"/>
    <w:rsid w:val="00671841"/>
    <w:rsid w:val="0067551F"/>
    <w:rsid w:val="006C395B"/>
    <w:rsid w:val="006E2B47"/>
    <w:rsid w:val="006E6D2D"/>
    <w:rsid w:val="00761357"/>
    <w:rsid w:val="007641F9"/>
    <w:rsid w:val="0077030B"/>
    <w:rsid w:val="007A4F74"/>
    <w:rsid w:val="007B2564"/>
    <w:rsid w:val="007C0026"/>
    <w:rsid w:val="007E19F3"/>
    <w:rsid w:val="00843D09"/>
    <w:rsid w:val="0084501B"/>
    <w:rsid w:val="0085734B"/>
    <w:rsid w:val="00876382"/>
    <w:rsid w:val="00984F06"/>
    <w:rsid w:val="009B5A4A"/>
    <w:rsid w:val="00A10125"/>
    <w:rsid w:val="00A409F8"/>
    <w:rsid w:val="00A56867"/>
    <w:rsid w:val="00AA1218"/>
    <w:rsid w:val="00AC10AF"/>
    <w:rsid w:val="00AE30BD"/>
    <w:rsid w:val="00B54E84"/>
    <w:rsid w:val="00B750EC"/>
    <w:rsid w:val="00B853C0"/>
    <w:rsid w:val="00BB684A"/>
    <w:rsid w:val="00BC39E2"/>
    <w:rsid w:val="00BE037F"/>
    <w:rsid w:val="00BE64CF"/>
    <w:rsid w:val="00C173F2"/>
    <w:rsid w:val="00C35912"/>
    <w:rsid w:val="00C732DA"/>
    <w:rsid w:val="00C8518D"/>
    <w:rsid w:val="00CF2A5F"/>
    <w:rsid w:val="00D524D5"/>
    <w:rsid w:val="00D85913"/>
    <w:rsid w:val="00DF59FD"/>
    <w:rsid w:val="00E7799C"/>
    <w:rsid w:val="00E87C7F"/>
    <w:rsid w:val="00EA0083"/>
    <w:rsid w:val="00EB0C8D"/>
    <w:rsid w:val="00EF1180"/>
    <w:rsid w:val="00F33953"/>
    <w:rsid w:val="00F47ACD"/>
    <w:rsid w:val="00F642D4"/>
    <w:rsid w:val="00F7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3598"/>
  <w15:chartTrackingRefBased/>
  <w15:docId w15:val="{32B4489F-1A6E-D74E-B843-64535B71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E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E84"/>
  </w:style>
  <w:style w:type="paragraph" w:styleId="Footer">
    <w:name w:val="footer"/>
    <w:basedOn w:val="Normal"/>
    <w:link w:val="FooterChar"/>
    <w:uiPriority w:val="99"/>
    <w:unhideWhenUsed/>
    <w:rsid w:val="00B54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E84"/>
  </w:style>
  <w:style w:type="paragraph" w:styleId="NoSpacing">
    <w:name w:val="No Spacing"/>
    <w:uiPriority w:val="1"/>
    <w:qFormat/>
    <w:rsid w:val="00F642D4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AC1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B0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C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3C6751-B08D-7049-9138-726D67EAA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Quang Khang Đinh</cp:lastModifiedBy>
  <cp:revision>24</cp:revision>
  <dcterms:created xsi:type="dcterms:W3CDTF">2020-04-02T13:28:00Z</dcterms:created>
  <dcterms:modified xsi:type="dcterms:W3CDTF">2020-05-05T02:03:00Z</dcterms:modified>
</cp:coreProperties>
</file>